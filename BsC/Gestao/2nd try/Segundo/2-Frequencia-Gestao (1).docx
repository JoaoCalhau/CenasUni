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8473A5A5A5C74C6DAD675276E8D9CC6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614615" w:rsidRPr="00B01146" w:rsidRDefault="003A111E">
          <w:pPr>
            <w:pStyle w:val="Title"/>
            <w:rPr>
              <w:lang w:val="pt-PT"/>
            </w:rPr>
          </w:pPr>
          <w:r>
            <w:rPr>
              <w:lang w:val="pt-PT"/>
            </w:rPr>
            <w:t>Raquel Gomes</w:t>
          </w:r>
        </w:p>
      </w:sdtContent>
    </w:sdt>
    <w:p w:rsidR="00614615" w:rsidRPr="00B01146" w:rsidRDefault="003A111E">
      <w:pPr>
        <w:pStyle w:val="SectionHeading"/>
        <w:rPr>
          <w:lang w:val="pt-PT"/>
        </w:rPr>
      </w:pPr>
      <w:r w:rsidRPr="00B01146">
        <w:rPr>
          <w:lang w:val="pt-PT"/>
        </w:rPr>
        <w:t>GESTÃO – 2ª FREQUENCIA</w:t>
      </w:r>
    </w:p>
    <w:tbl>
      <w:tblPr>
        <w:tblStyle w:val="ResumeTable"/>
        <w:tblpPr w:leftFromText="141" w:rightFromText="141" w:vertAnchor="text" w:tblpY="1"/>
        <w:tblOverlap w:val="never"/>
        <w:tblW w:w="5000" w:type="pct"/>
        <w:tblLook w:val="0420" w:firstRow="1" w:lastRow="0" w:firstColumn="0" w:lastColumn="0" w:noHBand="0" w:noVBand="1"/>
        <w:tblDescription w:val="Summary"/>
      </w:tblPr>
      <w:tblGrid>
        <w:gridCol w:w="1657"/>
        <w:gridCol w:w="7415"/>
      </w:tblGrid>
      <w:tr w:rsidR="00614615" w:rsidRPr="00B01146" w:rsidTr="00E7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"/>
        </w:trPr>
        <w:tc>
          <w:tcPr>
            <w:tcW w:w="913" w:type="pct"/>
          </w:tcPr>
          <w:p w:rsidR="00614615" w:rsidRPr="00B01146" w:rsidRDefault="00614615" w:rsidP="00E772C5">
            <w:pPr>
              <w:rPr>
                <w:lang w:val="pt-PT"/>
              </w:rPr>
            </w:pPr>
          </w:p>
        </w:tc>
        <w:tc>
          <w:tcPr>
            <w:tcW w:w="4087" w:type="pct"/>
          </w:tcPr>
          <w:p w:rsidR="00614615" w:rsidRPr="00B01146" w:rsidRDefault="00614615" w:rsidP="00E772C5">
            <w:pPr>
              <w:rPr>
                <w:lang w:val="pt-PT"/>
              </w:rPr>
            </w:pPr>
          </w:p>
        </w:tc>
      </w:tr>
      <w:tr w:rsidR="00614615" w:rsidRPr="0094002C" w:rsidTr="00E772C5">
        <w:trPr>
          <w:trHeight w:val="5946"/>
        </w:trPr>
        <w:tc>
          <w:tcPr>
            <w:tcW w:w="913" w:type="pct"/>
          </w:tcPr>
          <w:p w:rsidR="00614615" w:rsidRDefault="003A111E" w:rsidP="00E772C5">
            <w:pPr>
              <w:rPr>
                <w:lang w:val="pt-PT"/>
              </w:rPr>
            </w:pPr>
            <w:r w:rsidRPr="003A111E">
              <w:rPr>
                <w:lang w:val="pt-PT"/>
              </w:rPr>
              <w:t>GESTÃO DA PRODUÇÃO E STOCKS</w:t>
            </w:r>
          </w:p>
          <w:p w:rsidR="000B24E3" w:rsidRDefault="000B24E3" w:rsidP="00E772C5">
            <w:pPr>
              <w:rPr>
                <w:lang w:val="pt-PT"/>
              </w:rPr>
            </w:pPr>
          </w:p>
          <w:p w:rsidR="000B24E3" w:rsidRDefault="000B24E3" w:rsidP="00E772C5">
            <w:pPr>
              <w:rPr>
                <w:lang w:val="pt-PT"/>
              </w:rPr>
            </w:pPr>
          </w:p>
          <w:p w:rsidR="00D34712" w:rsidRDefault="00D34712" w:rsidP="00E772C5">
            <w:pPr>
              <w:rPr>
                <w:lang w:val="pt-PT"/>
              </w:rPr>
            </w:pPr>
          </w:p>
          <w:p w:rsidR="00B01146" w:rsidRDefault="00B01146" w:rsidP="00E772C5">
            <w:pPr>
              <w:rPr>
                <w:lang w:val="pt-PT"/>
              </w:rPr>
            </w:pPr>
          </w:p>
          <w:p w:rsidR="001577D9" w:rsidRDefault="001577D9" w:rsidP="00E772C5">
            <w:pPr>
              <w:rPr>
                <w:lang w:val="pt-PT"/>
              </w:rPr>
            </w:pPr>
          </w:p>
          <w:p w:rsidR="000B24E3" w:rsidRDefault="000B24E3" w:rsidP="00E772C5">
            <w:pPr>
              <w:rPr>
                <w:lang w:val="pt-PT"/>
              </w:rPr>
            </w:pPr>
            <w:r>
              <w:rPr>
                <w:lang w:val="pt-PT"/>
              </w:rPr>
              <w:t>GESTÃO DA PRODUÇÃO</w:t>
            </w: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</w:p>
          <w:p w:rsidR="0094002C" w:rsidRDefault="0094002C" w:rsidP="00E772C5">
            <w:pPr>
              <w:rPr>
                <w:lang w:val="pt-PT"/>
              </w:rPr>
            </w:pPr>
            <w:r>
              <w:rPr>
                <w:lang w:val="pt-PT"/>
              </w:rPr>
              <w:t>Gestão das Actividades Produtivas</w:t>
            </w: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Default="00730FFF" w:rsidP="00E772C5">
            <w:pPr>
              <w:rPr>
                <w:lang w:val="pt-PT"/>
              </w:rPr>
            </w:pPr>
          </w:p>
          <w:p w:rsidR="00730FFF" w:rsidRPr="003A111E" w:rsidRDefault="00730FFF" w:rsidP="00E772C5">
            <w:pPr>
              <w:rPr>
                <w:lang w:val="pt-PT"/>
              </w:rPr>
            </w:pPr>
            <w:r>
              <w:rPr>
                <w:lang w:val="pt-PT"/>
              </w:rPr>
              <w:t>Gestão de Stocks</w:t>
            </w:r>
          </w:p>
        </w:tc>
        <w:tc>
          <w:tcPr>
            <w:tcW w:w="4087" w:type="pct"/>
          </w:tcPr>
          <w:p w:rsidR="000B24E3" w:rsidRPr="001577D9" w:rsidRDefault="000B24E3" w:rsidP="00E772C5">
            <w:pPr>
              <w:rPr>
                <w:sz w:val="24"/>
                <w:lang w:val="pt-PT"/>
              </w:rPr>
            </w:pPr>
            <w:r w:rsidRPr="001577D9">
              <w:rPr>
                <w:sz w:val="24"/>
                <w:lang w:val="pt-PT"/>
              </w:rPr>
              <w:lastRenderedPageBreak/>
              <w:t>Cinco componentes de todas as empresas</w:t>
            </w:r>
            <w:r w:rsidRPr="001577D9">
              <w:rPr>
                <w:sz w:val="24"/>
                <w:u w:val="single"/>
                <w:lang w:val="pt-PT"/>
              </w:rPr>
              <w:t xml:space="preserve">: Criar e fornecer algo de valor; </w:t>
            </w:r>
            <w:r w:rsidRPr="001577D9">
              <w:rPr>
                <w:sz w:val="24"/>
                <w:lang w:val="pt-PT"/>
              </w:rPr>
              <w:t xml:space="preserve"> </w:t>
            </w:r>
            <w:r w:rsidRPr="001577D9">
              <w:rPr>
                <w:sz w:val="24"/>
                <w:u w:val="single"/>
                <w:lang w:val="pt-PT"/>
              </w:rPr>
              <w:t xml:space="preserve">que os outros querem ou de que precisam; </w:t>
            </w:r>
            <w:r w:rsidRPr="001577D9">
              <w:rPr>
                <w:sz w:val="24"/>
                <w:lang w:val="pt-PT"/>
              </w:rPr>
              <w:t xml:space="preserve"> </w:t>
            </w:r>
            <w:r w:rsidRPr="001577D9">
              <w:rPr>
                <w:sz w:val="24"/>
                <w:u w:val="single"/>
                <w:lang w:val="pt-PT"/>
              </w:rPr>
              <w:t xml:space="preserve">a um preço que estejam dispostos a pagar; </w:t>
            </w:r>
            <w:r w:rsidRPr="001577D9">
              <w:rPr>
                <w:sz w:val="24"/>
                <w:lang w:val="pt-PT"/>
              </w:rPr>
              <w:t xml:space="preserve"> </w:t>
            </w:r>
            <w:r w:rsidRPr="001577D9">
              <w:rPr>
                <w:sz w:val="24"/>
                <w:u w:val="single"/>
                <w:lang w:val="pt-PT"/>
              </w:rPr>
              <w:t>de uma forma que satisfaça as necessidades e expectativas do cliente;</w:t>
            </w:r>
            <w:r w:rsidRPr="001577D9">
              <w:rPr>
                <w:sz w:val="24"/>
                <w:lang w:val="pt-PT"/>
              </w:rPr>
              <w:t xml:space="preserve">  </w:t>
            </w:r>
            <w:r w:rsidRPr="001577D9">
              <w:rPr>
                <w:sz w:val="24"/>
                <w:u w:val="single"/>
                <w:lang w:val="pt-PT"/>
              </w:rPr>
              <w:t>de tal modo que a empresa faça um lucro suficientemente grande para valer a pena aos proprietarios mante-la em actividade</w:t>
            </w:r>
          </w:p>
          <w:p w:rsidR="000B24E3" w:rsidRPr="00B01146" w:rsidRDefault="000B24E3" w:rsidP="00E772C5">
            <w:pPr>
              <w:rPr>
                <w:sz w:val="22"/>
                <w:lang w:val="pt-PT"/>
              </w:rPr>
            </w:pPr>
          </w:p>
          <w:p w:rsidR="000B24E3" w:rsidRPr="001577D9" w:rsidRDefault="000B24E3" w:rsidP="00E772C5">
            <w:pPr>
              <w:rPr>
                <w:sz w:val="24"/>
                <w:lang w:val="pt-PT"/>
              </w:rPr>
            </w:pPr>
            <w:r w:rsidRPr="001577D9">
              <w:rPr>
                <w:sz w:val="24"/>
                <w:lang w:val="pt-PT"/>
              </w:rPr>
              <w:t xml:space="preserve">O equilibrio estabelecido entre os atributos de competitividade, as tecnologias e os recursos humanos, é dinamico. Mais ainda, a alteração das condições da envolvente industrial afecta esse equilibrio. </w:t>
            </w:r>
          </w:p>
          <w:p w:rsidR="001577D9" w:rsidRDefault="000A399B" w:rsidP="00E772C5">
            <w:pPr>
              <w:rPr>
                <w:sz w:val="24"/>
                <w:lang w:val="pt-PT"/>
              </w:rPr>
            </w:pPr>
            <w:r w:rsidRPr="001577D9">
              <w:rPr>
                <w:sz w:val="24"/>
                <w:lang w:val="pt-PT"/>
              </w:rPr>
              <w:t>Atrivutos da competitividade: Tempo; Custo; Ambiente; Utilização de Recursos; Qualidade Global; Recursos Humanos; Flexibilidade/Agilidade</w:t>
            </w:r>
          </w:p>
          <w:p w:rsidR="001577D9" w:rsidRPr="001577D9" w:rsidRDefault="001577D9" w:rsidP="00E772C5">
            <w:pPr>
              <w:rPr>
                <w:sz w:val="24"/>
                <w:lang w:val="pt-PT"/>
              </w:rPr>
            </w:pPr>
          </w:p>
          <w:p w:rsidR="000C33C9" w:rsidRPr="001577D9" w:rsidRDefault="000C33C9" w:rsidP="00E772C5">
            <w:pPr>
              <w:rPr>
                <w:sz w:val="24"/>
                <w:lang w:val="pt-PT"/>
              </w:rPr>
            </w:pPr>
            <w:r w:rsidRPr="001577D9">
              <w:rPr>
                <w:b/>
                <w:sz w:val="24"/>
                <w:u w:val="single"/>
                <w:lang w:val="pt-PT"/>
              </w:rPr>
              <w:t>TEMPO</w:t>
            </w:r>
            <w:r w:rsidR="000A399B" w:rsidRPr="001577D9">
              <w:rPr>
                <w:sz w:val="24"/>
                <w:lang w:val="pt-PT"/>
              </w:rPr>
              <w:t xml:space="preserve"> – Velocidade de Produção (Produzidas por unidade de tempo); Rapidez com que o sistema responde as alterações do produto ou ao volume de produção requerido; </w:t>
            </w:r>
            <w:r w:rsidR="00E564AC" w:rsidRPr="001577D9">
              <w:rPr>
                <w:sz w:val="24"/>
                <w:lang w:val="pt-PT"/>
              </w:rPr>
              <w:t xml:space="preserve">Velocidade depende do tempo de cada uma das fases do processo de fabrico e dos tempos em espera entre elas; </w:t>
            </w:r>
            <w:r w:rsidR="00E564AC" w:rsidRPr="001577D9">
              <w:rPr>
                <w:sz w:val="24"/>
                <w:u w:val="single"/>
                <w:lang w:val="pt-PT"/>
              </w:rPr>
              <w:t>Componentes de tempo que constituem o tempo total de fabrico</w:t>
            </w:r>
            <w:r w:rsidR="00E564AC" w:rsidRPr="001577D9">
              <w:rPr>
                <w:sz w:val="24"/>
                <w:lang w:val="pt-PT"/>
              </w:rPr>
              <w:t xml:space="preserve">: Processo – Preparação da Maquina – Carga e Descarga de peças – Controlo de Qualidade – Movimentação e espera – Outros;  Rapidez com que a empresa consegue desenvolver novos produtos; Redução do tempo de desenvolvimento do produto; Eficácia da concepção de um produto – necessidade de antecipadamente atingir o mercado; </w:t>
            </w:r>
            <w:r w:rsidR="007C2908" w:rsidRPr="001577D9">
              <w:rPr>
                <w:sz w:val="24"/>
                <w:lang w:val="pt-PT"/>
              </w:rPr>
              <w:t xml:space="preserve">Se a rapidez de introdução de novos produtos é determinante na competitividade, a organização de actividades de desenvolvimento do produto e de industrialização de modo sequencial </w:t>
            </w:r>
            <w:r w:rsidRPr="001577D9">
              <w:rPr>
                <w:sz w:val="24"/>
                <w:lang w:val="pt-PT"/>
              </w:rPr>
              <w:t>deixa de ser rigido</w:t>
            </w:r>
          </w:p>
          <w:p w:rsidR="000C33C9" w:rsidRPr="00B01146" w:rsidRDefault="000C33C9" w:rsidP="00E772C5">
            <w:pPr>
              <w:rPr>
                <w:sz w:val="22"/>
                <w:lang w:val="pt-PT"/>
              </w:rPr>
            </w:pPr>
          </w:p>
          <w:p w:rsidR="000A399B" w:rsidRDefault="000C33C9" w:rsidP="00E772C5">
            <w:pPr>
              <w:rPr>
                <w:sz w:val="24"/>
                <w:lang w:val="pt-PT"/>
              </w:rPr>
            </w:pPr>
            <w:r w:rsidRPr="001577D9">
              <w:rPr>
                <w:b/>
                <w:sz w:val="24"/>
                <w:u w:val="single"/>
                <w:lang w:val="pt-PT"/>
              </w:rPr>
              <w:t>CUSTO</w:t>
            </w:r>
            <w:r w:rsidRPr="001577D9">
              <w:rPr>
                <w:sz w:val="24"/>
                <w:lang w:val="pt-PT"/>
              </w:rPr>
              <w:t xml:space="preserve"> - </w:t>
            </w:r>
            <w:r w:rsidR="007C2908" w:rsidRPr="001577D9">
              <w:rPr>
                <w:sz w:val="24"/>
                <w:lang w:val="pt-PT"/>
              </w:rPr>
              <w:t xml:space="preserve"> </w:t>
            </w:r>
            <w:r w:rsidR="000D3A61" w:rsidRPr="001577D9">
              <w:rPr>
                <w:sz w:val="24"/>
                <w:lang w:val="pt-PT"/>
              </w:rPr>
              <w:t>Custos diretos e indiretos; Custos associados à posse de inventarios são importantes e são custos indiretos e tendem a ser ignorados; Os materiais só permanecem no sistema o tempo necessário para serem valorizados e transformados em produtos acabados, para minimizar os custos</w:t>
            </w:r>
            <w:r w:rsidR="001577D9">
              <w:rPr>
                <w:sz w:val="24"/>
                <w:lang w:val="pt-PT"/>
              </w:rPr>
              <w:t>; Fabrico Just-in-Time (Produção Magra)</w:t>
            </w:r>
            <w:r w:rsidR="00001CE5">
              <w:rPr>
                <w:sz w:val="24"/>
                <w:lang w:val="pt-PT"/>
              </w:rPr>
              <w:t>- identifica e elimina o desperdicio, atividades sem valor acrescentado, contribui para a redução do custo total de produção</w:t>
            </w:r>
          </w:p>
          <w:p w:rsidR="00001CE5" w:rsidRDefault="00001CE5" w:rsidP="00E772C5">
            <w:pPr>
              <w:rPr>
                <w:sz w:val="24"/>
                <w:lang w:val="pt-PT"/>
              </w:rPr>
            </w:pPr>
            <w:r w:rsidRPr="00001CE5">
              <w:rPr>
                <w:b/>
                <w:sz w:val="24"/>
                <w:u w:val="single"/>
                <w:lang w:val="pt-PT"/>
              </w:rPr>
              <w:lastRenderedPageBreak/>
              <w:t>FLEXIBILIDADE</w:t>
            </w:r>
            <w:r>
              <w:rPr>
                <w:sz w:val="24"/>
                <w:lang w:val="pt-PT"/>
              </w:rPr>
              <w:t xml:space="preserve"> – Numero de inovações introduzidas por unidade de tempo; variação dos custos de produçãopara uma flutuação de mercado; Medidas de satisfação do cliente; Evolução da colocação da empresa no mercado (qualidade vs preço)</w:t>
            </w:r>
          </w:p>
          <w:p w:rsidR="00001CE5" w:rsidRDefault="00001CE5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- Flexibilidade Esatratégica: Empresa muda de estratégia de negócio sem mudança no desempenho economico</w:t>
            </w:r>
          </w:p>
          <w:p w:rsidR="00001CE5" w:rsidRDefault="00001CE5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- Flexibilidade de Volume: Variar o volume de produçãode produtos sem redução do lucro</w:t>
            </w:r>
          </w:p>
          <w:p w:rsidR="00001CE5" w:rsidRDefault="00001CE5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- Flexibilidade de Gama: Introduzir e descontinuar produtos do mercado; inovar</w:t>
            </w:r>
          </w:p>
          <w:p w:rsidR="00001CE5" w:rsidRPr="001577D9" w:rsidRDefault="00001CE5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-Flexibilidade de “Mix”: Alteração da produção; ordens de fabrico em sequencias aleatorias</w:t>
            </w:r>
          </w:p>
          <w:p w:rsidR="00E564AC" w:rsidRDefault="00001CE5" w:rsidP="00E772C5">
            <w:pPr>
              <w:rPr>
                <w:sz w:val="24"/>
                <w:lang w:val="pt-PT"/>
              </w:rPr>
            </w:pPr>
            <w:r>
              <w:rPr>
                <w:lang w:val="pt-PT"/>
              </w:rPr>
              <w:t xml:space="preserve">- </w:t>
            </w:r>
            <w:r>
              <w:rPr>
                <w:sz w:val="24"/>
                <w:lang w:val="pt-PT"/>
              </w:rPr>
              <w:t>Flexibilidade para suportar o mau funcionamento do sistema produtivo e os erros de previsão</w:t>
            </w:r>
          </w:p>
          <w:p w:rsidR="00001CE5" w:rsidRDefault="00001CE5" w:rsidP="00E772C5">
            <w:pPr>
              <w:rPr>
                <w:sz w:val="24"/>
                <w:lang w:val="pt-PT"/>
              </w:rPr>
            </w:pPr>
          </w:p>
          <w:p w:rsidR="0016261A" w:rsidRDefault="00001CE5" w:rsidP="00E772C5">
            <w:pPr>
              <w:rPr>
                <w:sz w:val="24"/>
                <w:lang w:val="pt-PT"/>
              </w:rPr>
            </w:pPr>
            <w:r w:rsidRPr="00FD7B18">
              <w:rPr>
                <w:b/>
                <w:sz w:val="24"/>
                <w:u w:val="single"/>
                <w:lang w:val="pt-PT"/>
              </w:rPr>
              <w:t>Qualidade</w:t>
            </w:r>
            <w:r>
              <w:rPr>
                <w:sz w:val="24"/>
                <w:lang w:val="pt-PT"/>
              </w:rPr>
              <w:t xml:space="preserve"> – </w:t>
            </w:r>
            <w:r w:rsidR="0016261A">
              <w:rPr>
                <w:sz w:val="24"/>
                <w:lang w:val="pt-PT"/>
              </w:rPr>
              <w:t>Melhorias continuas nos produtos e serviços (Funcionalidade, Fiabilidade, Estética, Disponibilidade, Segurança, Operacionalidade); Ciclos curtos de de desenvolvimento que garantam o lançamento antecipado</w:t>
            </w:r>
            <w:r w:rsidR="0069627C">
              <w:rPr>
                <w:sz w:val="24"/>
                <w:lang w:val="pt-PT"/>
              </w:rPr>
              <w:t>; Reduzir os impactos ambientais dos fluxos de energia e materias</w:t>
            </w:r>
          </w:p>
          <w:p w:rsidR="0016261A" w:rsidRDefault="0016261A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Controlo de Qualidade – Tecnicas operacionais utilizadas com vista a responder às exigencias da qualidade</w:t>
            </w:r>
          </w:p>
          <w:p w:rsidR="0016261A" w:rsidRDefault="0016261A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Gestão e Garantia da Qualidade – Politica de Gestão de um sistema de qualidade necessário para assegurar que um produto atinge um determinado nível de qualidade ao menor custo</w:t>
            </w:r>
          </w:p>
          <w:p w:rsidR="0094002C" w:rsidRDefault="0094002C" w:rsidP="00E772C5">
            <w:pPr>
              <w:rPr>
                <w:sz w:val="24"/>
                <w:lang w:val="pt-PT"/>
              </w:rPr>
            </w:pPr>
          </w:p>
          <w:p w:rsidR="0094002C" w:rsidRPr="0094002C" w:rsidRDefault="0094002C" w:rsidP="00E772C5">
            <w:pPr>
              <w:rPr>
                <w:sz w:val="24"/>
                <w:lang w:val="pt-PT"/>
              </w:rPr>
            </w:pPr>
            <w:r w:rsidRPr="0094002C">
              <w:rPr>
                <w:sz w:val="24"/>
                <w:lang w:val="pt-PT"/>
              </w:rPr>
              <w:t>Breakeven Point (Ponto de equilibrio) – BP=Q*=CF/(PV-CV)</w:t>
            </w:r>
          </w:p>
          <w:p w:rsidR="0094002C" w:rsidRPr="0094002C" w:rsidRDefault="0094002C" w:rsidP="00E772C5">
            <w:pPr>
              <w:rPr>
                <w:sz w:val="24"/>
                <w:lang w:val="pt-PT"/>
              </w:rPr>
            </w:pPr>
            <w:r w:rsidRPr="0094002C">
              <w:rPr>
                <w:sz w:val="24"/>
                <w:lang w:val="pt-PT"/>
              </w:rPr>
              <w:t>Eficácia</w:t>
            </w:r>
            <w:r>
              <w:rPr>
                <w:sz w:val="24"/>
                <w:lang w:val="pt-PT"/>
              </w:rPr>
              <w:t xml:space="preserve"> – optimização dos resultados; quao proximo se chegou das metas pré-estabelecidas</w:t>
            </w:r>
          </w:p>
          <w:p w:rsidR="0094002C" w:rsidRDefault="0094002C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Eficiência – Optimização dos recurso; relação entre o que se obteve e o que se consumiu</w:t>
            </w:r>
          </w:p>
          <w:p w:rsidR="0094002C" w:rsidRDefault="0094002C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Produtividade Parcial – Relação entre o valor de produção e o valor do factor de produção i</w:t>
            </w:r>
          </w:p>
          <w:p w:rsidR="0094002C" w:rsidRDefault="0094002C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Produtividade Total – relação entre o valor de produção e o valor dos factores de produção</w:t>
            </w:r>
          </w:p>
          <w:p w:rsidR="0094002C" w:rsidRDefault="0094002C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Economias de Escala – Resultam na redução dos custos (por unidade)</w:t>
            </w:r>
          </w:p>
          <w:p w:rsidR="0094002C" w:rsidRDefault="0094002C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Custo Médio – CM=CT/Q; Custos totais sobre intervalo maior de produção</w:t>
            </w:r>
          </w:p>
          <w:p w:rsidR="0094002C" w:rsidRDefault="0094002C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lastRenderedPageBreak/>
              <w:t>Deseconomias de Escala – desvantagens de produção em larga escala: Problemas de gestão, Desmotivação do Pessoal, Problemas de Controlo</w:t>
            </w:r>
          </w:p>
          <w:p w:rsidR="0094002C" w:rsidRDefault="0094002C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 xml:space="preserve">Economias Gama – </w:t>
            </w:r>
            <w:r w:rsidR="00331B9C">
              <w:rPr>
                <w:sz w:val="24"/>
                <w:lang w:val="pt-PT"/>
              </w:rPr>
              <w:t xml:space="preserve">Extensão do conceito de economias de escala; </w:t>
            </w:r>
            <w:r>
              <w:rPr>
                <w:sz w:val="24"/>
                <w:lang w:val="pt-PT"/>
              </w:rPr>
              <w:t>Produção de dois produtos juntos sai mais barata do que cada um em separado</w:t>
            </w:r>
          </w:p>
          <w:p w:rsidR="00331B9C" w:rsidRDefault="00331B9C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SC=C(Q1)+C(Q2)-C(Q1,Q2)/C(Q1)+C(Q2)</w:t>
            </w:r>
          </w:p>
          <w:p w:rsidR="00331B9C" w:rsidRDefault="00331B9C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Curva de aprendizagem – Relação inversa entre o custo médio de produção e produção acumulada; experiencia da força de trabalho aumenta com a produção acumulada e leva a uma diminuição no tempo de produção</w:t>
            </w:r>
          </w:p>
          <w:p w:rsidR="00331B9C" w:rsidRDefault="00331B9C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Previsão da procura – definir o periodo de divisao; implementar metodologia de desenvolvimento; identificar as caracteristicas da serie temporal que representa as vendas; A escolha do modelo de previsão deve basear-se naquele que apresentar o menor erro de previsão</w:t>
            </w:r>
          </w:p>
          <w:p w:rsidR="00331B9C" w:rsidRDefault="00331B9C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Desvio absoluto Médio – MAD=|Ft-Dt|/n</w:t>
            </w:r>
          </w:p>
          <w:p w:rsidR="00331B9C" w:rsidRDefault="00331B9C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Ft – Previsão no periodo t</w:t>
            </w:r>
            <w:r>
              <w:rPr>
                <w:sz w:val="24"/>
                <w:lang w:val="pt-PT"/>
              </w:rPr>
              <w:br/>
              <w:t xml:space="preserve">Dt </w:t>
            </w:r>
            <w:r w:rsidR="001F35C0">
              <w:rPr>
                <w:sz w:val="24"/>
                <w:lang w:val="pt-PT"/>
              </w:rPr>
              <w:t>–</w:t>
            </w:r>
            <w:r>
              <w:rPr>
                <w:sz w:val="24"/>
                <w:lang w:val="pt-PT"/>
              </w:rPr>
              <w:t xml:space="preserve"> </w:t>
            </w:r>
            <w:r w:rsidR="001F35C0">
              <w:rPr>
                <w:sz w:val="24"/>
                <w:lang w:val="pt-PT"/>
              </w:rPr>
              <w:t>Valor da série original no periodo t</w:t>
            </w:r>
          </w:p>
          <w:p w:rsidR="001F35C0" w:rsidRDefault="001F35C0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Modelo de Alisamento Exponencial Simples – Previsões de curto prazo com tendencia horizontal</w:t>
            </w:r>
          </w:p>
          <w:p w:rsidR="00730FFF" w:rsidRDefault="001F35C0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St=aDt+(1-a)St-1</w:t>
            </w:r>
            <w:r>
              <w:rPr>
                <w:sz w:val="24"/>
                <w:lang w:val="pt-PT"/>
              </w:rPr>
              <w:br/>
              <w:t>Dt – procura verificada no momento t</w:t>
            </w:r>
            <w:r>
              <w:rPr>
                <w:sz w:val="24"/>
                <w:lang w:val="pt-PT"/>
              </w:rPr>
              <w:br/>
            </w:r>
            <w:r w:rsidR="00730FFF">
              <w:rPr>
                <w:sz w:val="24"/>
                <w:lang w:val="pt-PT"/>
              </w:rPr>
              <w:t>St – Média Alisada no periodo t</w:t>
            </w:r>
            <w:r w:rsidR="00730FFF">
              <w:rPr>
                <w:sz w:val="24"/>
                <w:lang w:val="pt-PT"/>
              </w:rPr>
              <w:br/>
              <w:t>a- constante de alisamento</w:t>
            </w:r>
          </w:p>
          <w:p w:rsidR="00730FFF" w:rsidRDefault="00730FFF" w:rsidP="00E772C5">
            <w:pPr>
              <w:rPr>
                <w:sz w:val="24"/>
                <w:lang w:val="pt-PT"/>
              </w:rPr>
            </w:pPr>
          </w:p>
          <w:p w:rsidR="00730FFF" w:rsidRDefault="00730FFF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Stocks – Conjunto de artigos metidos em armazem para satisfazer a procura</w:t>
            </w:r>
          </w:p>
          <w:p w:rsidR="00730FFF" w:rsidRDefault="00730FFF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Razões para deter Stocks – satisfação da Procura; Procura ciclica ou zonal; Independencia face aos fornecedores; Tirar Partido de descontos de quantidades;  Proteger contra a incerteza na CV</w:t>
            </w:r>
          </w:p>
          <w:p w:rsidR="001E3D98" w:rsidRDefault="001E3D98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 xml:space="preserve">Procura Dependente </w:t>
            </w:r>
            <w:r w:rsidR="00E772C5">
              <w:rPr>
                <w:sz w:val="24"/>
                <w:lang w:val="pt-PT"/>
              </w:rPr>
              <w:t>–</w:t>
            </w:r>
            <w:r>
              <w:rPr>
                <w:sz w:val="24"/>
                <w:lang w:val="pt-PT"/>
              </w:rPr>
              <w:t xml:space="preserve"> </w:t>
            </w:r>
            <w:r w:rsidR="00E772C5">
              <w:rPr>
                <w:sz w:val="24"/>
                <w:lang w:val="pt-PT"/>
              </w:rPr>
              <w:t>Artigos para serem incluidos noutros (Pneus para automoveis, parafusos para equipamentos,..)</w:t>
            </w:r>
          </w:p>
          <w:p w:rsidR="00E772C5" w:rsidRDefault="00E772C5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Procura Independente – Procura de produtos finais ou acabados; Carros, computadores; Procura externa</w:t>
            </w:r>
          </w:p>
          <w:p w:rsidR="00E772C5" w:rsidRDefault="00E772C5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TQM – Zero defeitos versus minimização de custos pela redução dos níveis de stocks</w:t>
            </w:r>
          </w:p>
          <w:p w:rsidR="00E772C5" w:rsidRDefault="00E772C5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Custos com os Stocks:</w:t>
            </w:r>
          </w:p>
          <w:p w:rsidR="00E772C5" w:rsidRDefault="00E772C5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- Custo de Posse: %Percentagem por unidade de tempo e por unidade de stock</w:t>
            </w:r>
            <w:r w:rsidR="006F0473">
              <w:rPr>
                <w:sz w:val="24"/>
                <w:lang w:val="pt-PT"/>
              </w:rPr>
              <w:t>; Varia com o numero de unidades em stock</w:t>
            </w:r>
          </w:p>
          <w:p w:rsidR="006F0473" w:rsidRDefault="00E772C5" w:rsidP="00E772C5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lastRenderedPageBreak/>
              <w:t>- Custos de Encomenda: Unidades monetarias por lote de rodução ou por encomenda</w:t>
            </w:r>
            <w:r w:rsidR="006F0473">
              <w:rPr>
                <w:sz w:val="24"/>
                <w:lang w:val="pt-PT"/>
              </w:rPr>
              <w:t xml:space="preserve">; depende do numero de encomendas; </w:t>
            </w:r>
            <w:r>
              <w:rPr>
                <w:sz w:val="24"/>
                <w:lang w:val="pt-PT"/>
              </w:rPr>
              <w:br/>
              <w:t>- Custo de Rotura</w:t>
            </w:r>
            <w:r w:rsidR="006F0473">
              <w:rPr>
                <w:sz w:val="24"/>
                <w:lang w:val="pt-PT"/>
              </w:rPr>
              <w:t xml:space="preserve"> – Associados à falta de Stock</w:t>
            </w:r>
            <w:r w:rsidR="006F0473">
              <w:rPr>
                <w:sz w:val="24"/>
                <w:lang w:val="pt-PT"/>
              </w:rPr>
              <w:br/>
              <w:t>- Custo de Aquisição – Unidades monetárias por unidade de stock; Associado à compra das mercadorias ou de produzir o produto</w:t>
            </w:r>
          </w:p>
          <w:p w:rsidR="00E772C5" w:rsidRDefault="00E772C5" w:rsidP="00ED3367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br/>
            </w:r>
            <w:r w:rsidR="00ED3367">
              <w:rPr>
                <w:sz w:val="24"/>
                <w:lang w:val="pt-PT"/>
              </w:rPr>
              <w:t>Sistemas de Controlo de Stocks – Revisão Continua (Quantidade fixa de encomenda), Revisao Periodica(</w:t>
            </w:r>
            <w:r w:rsidR="00172DE3">
              <w:rPr>
                <w:sz w:val="24"/>
                <w:lang w:val="pt-PT"/>
              </w:rPr>
              <w:t>Periodo fixo de revisao</w:t>
            </w:r>
            <w:r w:rsidR="00ED3367">
              <w:rPr>
                <w:sz w:val="24"/>
                <w:lang w:val="pt-PT"/>
              </w:rPr>
              <w:t>), Modelos Deterministicos (</w:t>
            </w:r>
            <w:r w:rsidR="00172DE3">
              <w:rPr>
                <w:sz w:val="24"/>
                <w:lang w:val="pt-PT"/>
              </w:rPr>
              <w:t>Procura constante</w:t>
            </w:r>
            <w:r w:rsidR="00ED3367">
              <w:rPr>
                <w:sz w:val="24"/>
                <w:lang w:val="pt-PT"/>
              </w:rPr>
              <w:t>), Modelos Estocásticos (</w:t>
            </w:r>
            <w:r w:rsidR="00172DE3">
              <w:rPr>
                <w:sz w:val="24"/>
                <w:lang w:val="pt-PT"/>
              </w:rPr>
              <w:t>Stocks de segurança devido à procura</w:t>
            </w:r>
            <w:r w:rsidR="00ED3367">
              <w:rPr>
                <w:sz w:val="24"/>
                <w:lang w:val="pt-PT"/>
              </w:rPr>
              <w:t>)</w:t>
            </w:r>
          </w:p>
          <w:p w:rsidR="00D163F0" w:rsidRDefault="00D163F0" w:rsidP="00ED3367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Modelo ds Quantidade Optima de Encomenda – Quantidade Optima de encomenda que minimiza os custos de dos stocks; Não são permitidas roturas de stocks; Os artigos são encomendados ou produzidos em séries; Artigos de um lote são colocados em iventario todos ao mesmo tempo</w:t>
            </w:r>
          </w:p>
          <w:p w:rsidR="00D163F0" w:rsidRDefault="00D163F0" w:rsidP="00ED3367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Custo de Encomenda = D*S/Q</w:t>
            </w:r>
          </w:p>
          <w:p w:rsidR="00D163F0" w:rsidRDefault="00D163F0" w:rsidP="00ED3367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Custo de Posse = i*c*Q/2</w:t>
            </w:r>
          </w:p>
          <w:p w:rsidR="00D163F0" w:rsidRDefault="00D163F0" w:rsidP="00ED3367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Custo Total = D*S/Q + i*c*Q/2</w:t>
            </w:r>
          </w:p>
          <w:p w:rsidR="00D163F0" w:rsidRDefault="00D163F0" w:rsidP="00ED3367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S – custo unitario de encomenda</w:t>
            </w:r>
            <w:r>
              <w:rPr>
                <w:sz w:val="24"/>
                <w:lang w:val="pt-PT"/>
              </w:rPr>
              <w:br/>
              <w:t>c – custo unitário de aquisição</w:t>
            </w:r>
            <w:r>
              <w:rPr>
                <w:sz w:val="24"/>
                <w:lang w:val="pt-PT"/>
              </w:rPr>
              <w:br/>
              <w:t>i – custo unitario de posse em %</w:t>
            </w:r>
            <w:r>
              <w:rPr>
                <w:sz w:val="24"/>
                <w:lang w:val="pt-PT"/>
              </w:rPr>
              <w:br/>
              <w:t>D – procura anual</w:t>
            </w:r>
            <w:r>
              <w:rPr>
                <w:sz w:val="24"/>
                <w:lang w:val="pt-PT"/>
              </w:rPr>
              <w:br/>
              <w:t>Q – quantidade de encomenda</w:t>
            </w:r>
          </w:p>
          <w:p w:rsidR="00D163F0" w:rsidRDefault="00D163F0" w:rsidP="00ED3367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Quantidade Optima = raiz(2*D*S/i*c)</w:t>
            </w:r>
          </w:p>
          <w:p w:rsidR="00D163F0" w:rsidRDefault="00D163F0" w:rsidP="00D163F0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p – taxa de produção por unidade de tempo</w:t>
            </w:r>
            <w:r>
              <w:rPr>
                <w:sz w:val="24"/>
                <w:lang w:val="pt-PT"/>
              </w:rPr>
              <w:br/>
              <w:t>d – taxa de procura por unidade de tempo</w:t>
            </w:r>
            <w:r>
              <w:rPr>
                <w:sz w:val="24"/>
                <w:lang w:val="pt-PT"/>
              </w:rPr>
              <w:br/>
              <w:t>p&gt;d – não é necessário estar sempre a produzir</w:t>
            </w:r>
          </w:p>
          <w:p w:rsidR="00D163F0" w:rsidRDefault="00D163F0" w:rsidP="00D163F0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 xml:space="preserve">Tp=Q/p – tempo de produção </w:t>
            </w:r>
            <w:r>
              <w:rPr>
                <w:sz w:val="24"/>
                <w:lang w:val="pt-PT"/>
              </w:rPr>
              <w:br/>
              <w:t xml:space="preserve">T=Q/d – amplitude do ciclo de stocks </w:t>
            </w:r>
            <w:r>
              <w:rPr>
                <w:sz w:val="24"/>
                <w:lang w:val="pt-PT"/>
              </w:rPr>
              <w:br/>
              <w:t>Tsp=Q/d - Q/p – tempo em que não há produção</w:t>
            </w:r>
          </w:p>
          <w:p w:rsidR="003E5148" w:rsidRPr="0094002C" w:rsidRDefault="003E5148" w:rsidP="00D163F0">
            <w:pPr>
              <w:rPr>
                <w:sz w:val="24"/>
                <w:lang w:val="pt-PT"/>
              </w:rPr>
            </w:pPr>
            <w:r>
              <w:rPr>
                <w:sz w:val="24"/>
                <w:lang w:val="pt-PT"/>
              </w:rPr>
              <w:t>Custo Total de Aquisição (CT) = Custo de Posse + Custo de Encomenda + Custo de Aquisição (c*D)</w:t>
            </w:r>
          </w:p>
        </w:tc>
      </w:tr>
      <w:tr w:rsidR="00614615" w:rsidRPr="0094002C" w:rsidTr="00E772C5">
        <w:trPr>
          <w:trHeight w:hRule="exact" w:val="35"/>
        </w:trPr>
        <w:tc>
          <w:tcPr>
            <w:tcW w:w="913" w:type="pct"/>
          </w:tcPr>
          <w:p w:rsidR="00614615" w:rsidRPr="0094002C" w:rsidRDefault="00D163F0" w:rsidP="00E772C5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 xml:space="preserve">  </w:t>
            </w:r>
          </w:p>
        </w:tc>
        <w:tc>
          <w:tcPr>
            <w:tcW w:w="4087" w:type="pct"/>
          </w:tcPr>
          <w:p w:rsidR="00614615" w:rsidRPr="0094002C" w:rsidRDefault="00614615" w:rsidP="00E772C5">
            <w:pPr>
              <w:rPr>
                <w:lang w:val="pt-PT"/>
              </w:rPr>
            </w:pPr>
          </w:p>
        </w:tc>
      </w:tr>
      <w:tr w:rsidR="00D34712" w:rsidRPr="0094002C" w:rsidTr="00E772C5">
        <w:trPr>
          <w:trHeight w:hRule="exact" w:val="35"/>
        </w:trPr>
        <w:tc>
          <w:tcPr>
            <w:tcW w:w="913" w:type="pct"/>
          </w:tcPr>
          <w:p w:rsidR="00D34712" w:rsidRPr="0094002C" w:rsidRDefault="00D34712" w:rsidP="00E772C5">
            <w:pPr>
              <w:rPr>
                <w:lang w:val="pt-PT"/>
              </w:rPr>
            </w:pPr>
          </w:p>
        </w:tc>
        <w:tc>
          <w:tcPr>
            <w:tcW w:w="4087" w:type="pct"/>
          </w:tcPr>
          <w:p w:rsidR="00D34712" w:rsidRPr="0094002C" w:rsidRDefault="00D34712" w:rsidP="00E772C5">
            <w:pPr>
              <w:rPr>
                <w:lang w:val="pt-PT"/>
              </w:rPr>
            </w:pPr>
          </w:p>
        </w:tc>
      </w:tr>
      <w:tr w:rsidR="00614615" w:rsidRPr="0094002C" w:rsidTr="00E772C5">
        <w:trPr>
          <w:trHeight w:val="207"/>
        </w:trPr>
        <w:tc>
          <w:tcPr>
            <w:tcW w:w="913" w:type="pct"/>
          </w:tcPr>
          <w:p w:rsidR="00342D9A" w:rsidRPr="0094002C" w:rsidRDefault="00342D9A" w:rsidP="00E772C5">
            <w:pPr>
              <w:rPr>
                <w:lang w:val="pt-PT"/>
              </w:rPr>
            </w:pPr>
          </w:p>
        </w:tc>
        <w:tc>
          <w:tcPr>
            <w:tcW w:w="4087" w:type="pct"/>
          </w:tcPr>
          <w:p w:rsidR="00614615" w:rsidRPr="0094002C" w:rsidRDefault="00614615" w:rsidP="00E772C5">
            <w:pPr>
              <w:pStyle w:val="ListBullet"/>
              <w:numPr>
                <w:ilvl w:val="0"/>
                <w:numId w:val="0"/>
              </w:numPr>
              <w:ind w:left="101"/>
              <w:rPr>
                <w:lang w:val="pt-PT"/>
              </w:rPr>
            </w:pPr>
          </w:p>
        </w:tc>
      </w:tr>
    </w:tbl>
    <w:p w:rsidR="003E5148" w:rsidRDefault="003E5148">
      <w:pPr>
        <w:pStyle w:val="SectionHeading"/>
        <w:rPr>
          <w:b/>
          <w:u w:val="single"/>
          <w:lang w:val="pt-PT"/>
        </w:rPr>
      </w:pPr>
    </w:p>
    <w:p w:rsidR="003E5148" w:rsidRDefault="003E5148">
      <w:pPr>
        <w:pStyle w:val="SectionHeading"/>
        <w:rPr>
          <w:b/>
          <w:u w:val="single"/>
          <w:lang w:val="pt-PT"/>
        </w:rPr>
      </w:pPr>
    </w:p>
    <w:p w:rsidR="00614615" w:rsidRPr="00D7138D" w:rsidRDefault="00E772C5">
      <w:pPr>
        <w:pStyle w:val="SectionHeading"/>
        <w:rPr>
          <w:b/>
          <w:u w:val="single"/>
          <w:lang w:val="pt-PT"/>
        </w:rPr>
      </w:pPr>
      <w:r>
        <w:rPr>
          <w:b/>
          <w:u w:val="single"/>
          <w:lang w:val="pt-PT"/>
        </w:rPr>
        <w:lastRenderedPageBreak/>
        <w:br w:type="textWrapping" w:clear="all"/>
      </w:r>
      <w:r w:rsidR="00342D9A" w:rsidRPr="00D7138D">
        <w:rPr>
          <w:b/>
          <w:u w:val="single"/>
          <w:lang w:val="pt-PT"/>
        </w:rPr>
        <w:t>Cálculo financeiro</w:t>
      </w:r>
    </w:p>
    <w:p w:rsidR="00614615" w:rsidRPr="00342D9A" w:rsidRDefault="00342D9A">
      <w:pPr>
        <w:rPr>
          <w:lang w:val="pt-PT"/>
        </w:rPr>
      </w:pPr>
      <w:r w:rsidRPr="00342D9A">
        <w:rPr>
          <w:lang w:val="pt-PT"/>
        </w:rPr>
        <w:t xml:space="preserve"> </w:t>
      </w:r>
    </w:p>
    <w:p w:rsidR="00342D9A" w:rsidRPr="00B01146" w:rsidRDefault="00342D9A">
      <w:pPr>
        <w:rPr>
          <w:sz w:val="24"/>
          <w:lang w:val="pt-PT"/>
        </w:rPr>
      </w:pPr>
      <w:r w:rsidRPr="00B01146">
        <w:rPr>
          <w:sz w:val="24"/>
          <w:lang w:val="pt-PT"/>
        </w:rPr>
        <w:t>Operação Financeira – Ação que tem  por finalidade  produzir ou modificar quantititivamente um capital, onde interveem credores e devedores</w:t>
      </w:r>
    </w:p>
    <w:p w:rsidR="00342D9A" w:rsidRPr="00B01146" w:rsidRDefault="00342D9A">
      <w:pPr>
        <w:rPr>
          <w:sz w:val="24"/>
          <w:lang w:val="pt-PT"/>
        </w:rPr>
      </w:pPr>
      <w:r w:rsidRPr="00B01146">
        <w:rPr>
          <w:sz w:val="24"/>
          <w:lang w:val="pt-PT"/>
        </w:rPr>
        <w:t>Elementos essenciais da operação financeira – Capital, Taxa de Juro, Periodo de tempo</w:t>
      </w:r>
    </w:p>
    <w:p w:rsidR="00342D9A" w:rsidRPr="00B01146" w:rsidRDefault="00342D9A">
      <w:pPr>
        <w:rPr>
          <w:sz w:val="24"/>
          <w:lang w:val="pt-PT"/>
        </w:rPr>
      </w:pPr>
      <w:r w:rsidRPr="00B01146">
        <w:rPr>
          <w:sz w:val="24"/>
          <w:lang w:val="pt-PT"/>
        </w:rPr>
        <w:t>Tipos de operações financeiras – Curto prazo, médio prazo, longo prazo; Certas e aleatorias, simples e complexas</w:t>
      </w:r>
    </w:p>
    <w:p w:rsidR="00342D9A" w:rsidRPr="00B01146" w:rsidRDefault="00342D9A">
      <w:pPr>
        <w:rPr>
          <w:sz w:val="24"/>
          <w:lang w:val="pt-PT"/>
        </w:rPr>
      </w:pPr>
      <w:r w:rsidRPr="00B01146">
        <w:rPr>
          <w:sz w:val="24"/>
          <w:lang w:val="pt-PT"/>
        </w:rPr>
        <w:t>Juro – Remuneração de um certo capital durante  um certo periodo de tempo</w:t>
      </w:r>
    </w:p>
    <w:p w:rsidR="00342D9A" w:rsidRPr="00B01146" w:rsidRDefault="00342D9A">
      <w:pPr>
        <w:rPr>
          <w:sz w:val="24"/>
          <w:lang w:val="pt-PT"/>
        </w:rPr>
      </w:pPr>
      <w:r w:rsidRPr="00B01146">
        <w:rPr>
          <w:sz w:val="24"/>
          <w:lang w:val="pt-PT"/>
        </w:rPr>
        <w:t>Taxa de Juro – Juro produzido por uma unidade de capital numa unidade de tempo</w:t>
      </w:r>
      <w:r w:rsidR="000C33DF" w:rsidRPr="00B01146">
        <w:rPr>
          <w:sz w:val="24"/>
          <w:lang w:val="pt-PT"/>
        </w:rPr>
        <w:t>; Representa uma constante positivade porporcionalidade entre o capital e o juro dentro de cada periodo de capitalização</w:t>
      </w:r>
    </w:p>
    <w:p w:rsidR="000C33DF" w:rsidRPr="00B01146" w:rsidRDefault="000C33DF">
      <w:pPr>
        <w:rPr>
          <w:sz w:val="24"/>
          <w:lang w:val="pt-PT"/>
        </w:rPr>
      </w:pPr>
      <w:r w:rsidRPr="00B01146">
        <w:rPr>
          <w:sz w:val="24"/>
          <w:lang w:val="pt-PT"/>
        </w:rPr>
        <w:t>Capitalização – Acréscimo por um capital durante um periodo de tempo a uma dada taxa de juro</w:t>
      </w:r>
    </w:p>
    <w:p w:rsidR="000C33DF" w:rsidRPr="00B01146" w:rsidRDefault="000C33DF">
      <w:pPr>
        <w:rPr>
          <w:sz w:val="24"/>
          <w:lang w:val="pt-PT"/>
        </w:rPr>
      </w:pPr>
      <w:r w:rsidRPr="00B01146">
        <w:rPr>
          <w:sz w:val="24"/>
          <w:lang w:val="pt-PT"/>
        </w:rPr>
        <w:t>Desconto/Actualização – Redução de um capital durante um periodo de tempo</w:t>
      </w:r>
      <w:r w:rsidR="001E6622" w:rsidRPr="00B01146">
        <w:rPr>
          <w:sz w:val="24"/>
          <w:lang w:val="pt-PT"/>
        </w:rPr>
        <w:t xml:space="preserve"> a uma dada taxa de juro</w:t>
      </w:r>
    </w:p>
    <w:p w:rsidR="001E6622" w:rsidRPr="00B01146" w:rsidRDefault="001E6622">
      <w:pPr>
        <w:rPr>
          <w:sz w:val="24"/>
          <w:lang w:val="pt-PT"/>
        </w:rPr>
      </w:pPr>
      <w:r w:rsidRPr="00B01146">
        <w:rPr>
          <w:sz w:val="24"/>
          <w:lang w:val="pt-PT"/>
        </w:rPr>
        <w:t>Regime de Capitalização – Processo de produção de Juro</w:t>
      </w:r>
      <w:r w:rsidR="00621F36" w:rsidRPr="00B01146">
        <w:rPr>
          <w:sz w:val="24"/>
          <w:lang w:val="pt-PT"/>
        </w:rPr>
        <w:t>s do capital aplicado</w:t>
      </w:r>
    </w:p>
    <w:p w:rsidR="00621F36" w:rsidRPr="00B01146" w:rsidRDefault="00621F36">
      <w:pPr>
        <w:rPr>
          <w:sz w:val="24"/>
          <w:lang w:val="pt-PT"/>
        </w:rPr>
      </w:pPr>
      <w:r w:rsidRPr="00B01146">
        <w:rPr>
          <w:sz w:val="24"/>
          <w:lang w:val="pt-PT"/>
        </w:rPr>
        <w:t>Periodicidade de Capitalização – Frequencia com que determinada operação financeira se processa o juro</w:t>
      </w:r>
    </w:p>
    <w:p w:rsidR="00621F36" w:rsidRPr="00B01146" w:rsidRDefault="00621F36">
      <w:pPr>
        <w:rPr>
          <w:sz w:val="24"/>
          <w:lang w:val="pt-PT"/>
        </w:rPr>
      </w:pPr>
      <w:r w:rsidRPr="00B01146">
        <w:rPr>
          <w:sz w:val="24"/>
          <w:lang w:val="pt-PT"/>
        </w:rPr>
        <w:t>3 processos de Capitalização – Regime de capitalização de Juro Simples; Regime de Capitalização de Juro Composto; Regime de Capitalização de Contínua de Juros</w:t>
      </w:r>
    </w:p>
    <w:p w:rsidR="002E0E17" w:rsidRPr="00B01146" w:rsidRDefault="00621F36">
      <w:pPr>
        <w:rPr>
          <w:sz w:val="24"/>
          <w:lang w:val="pt-PT"/>
        </w:rPr>
      </w:pPr>
      <w:r w:rsidRPr="00B01146">
        <w:rPr>
          <w:sz w:val="24"/>
          <w:lang w:val="pt-PT"/>
        </w:rPr>
        <w:t xml:space="preserve">Regime de Juro simples </w:t>
      </w:r>
      <w:r w:rsidR="002E0E17" w:rsidRPr="00B01146">
        <w:rPr>
          <w:sz w:val="24"/>
          <w:lang w:val="pt-PT"/>
        </w:rPr>
        <w:t>–</w:t>
      </w:r>
      <w:r w:rsidRPr="00B01146">
        <w:rPr>
          <w:sz w:val="24"/>
          <w:lang w:val="pt-PT"/>
        </w:rPr>
        <w:t xml:space="preserve"> </w:t>
      </w:r>
      <w:r w:rsidR="002E0E17" w:rsidRPr="00B01146">
        <w:rPr>
          <w:sz w:val="24"/>
          <w:lang w:val="pt-PT"/>
        </w:rPr>
        <w:t xml:space="preserve">Depende apenas do tempo; Para um capital inicial, o juro produzido por unidade de tempo é </w:t>
      </w:r>
      <w:r w:rsidR="002E0E17" w:rsidRPr="00B01146">
        <w:rPr>
          <w:sz w:val="24"/>
          <w:lang w:val="pt-PT"/>
        </w:rPr>
        <w:tab/>
        <w:t>constante; os juros são retirados no momento do seu vencimento; O valor do capital permanece constante ao longo do contrato; Os juros são excluidos da capitalização após o seu vencimento; O juro total é igual ao capital inicial vezes o tempo vezes a taxa de juro;</w:t>
      </w:r>
    </w:p>
    <w:p w:rsidR="00DF13D0" w:rsidRPr="00B01146" w:rsidRDefault="002E0E17">
      <w:pPr>
        <w:rPr>
          <w:sz w:val="24"/>
          <w:lang w:val="pt-PT"/>
        </w:rPr>
      </w:pPr>
      <w:r w:rsidRPr="00B01146">
        <w:rPr>
          <w:sz w:val="24"/>
          <w:lang w:val="pt-PT"/>
        </w:rPr>
        <w:t>Expressão geral -  Ct= C0(</w:t>
      </w:r>
      <w:r w:rsidR="00DF13D0" w:rsidRPr="00B01146">
        <w:rPr>
          <w:sz w:val="24"/>
          <w:lang w:val="pt-PT"/>
        </w:rPr>
        <w:t>1+</w:t>
      </w:r>
      <w:r w:rsidRPr="00B01146">
        <w:rPr>
          <w:sz w:val="24"/>
          <w:lang w:val="pt-PT"/>
        </w:rPr>
        <w:t>it), i=taxa de juro, t=t</w:t>
      </w:r>
      <w:r w:rsidR="00DF13D0" w:rsidRPr="00B01146">
        <w:rPr>
          <w:sz w:val="24"/>
          <w:lang w:val="pt-PT"/>
        </w:rPr>
        <w:t>empo, c0=Capital inicia</w:t>
      </w:r>
    </w:p>
    <w:p w:rsidR="00621F36" w:rsidRPr="00B01146" w:rsidRDefault="00DF13D0">
      <w:pPr>
        <w:rPr>
          <w:sz w:val="24"/>
          <w:lang w:val="pt-PT"/>
        </w:rPr>
      </w:pPr>
      <w:r w:rsidRPr="00B01146">
        <w:rPr>
          <w:sz w:val="24"/>
          <w:lang w:val="pt-PT"/>
        </w:rPr>
        <w:t>Juro total = Ct – C0</w:t>
      </w:r>
    </w:p>
    <w:p w:rsidR="00DF13D0" w:rsidRPr="00B01146" w:rsidRDefault="00DF13D0">
      <w:pPr>
        <w:rPr>
          <w:sz w:val="24"/>
          <w:lang w:val="pt-PT"/>
        </w:rPr>
      </w:pPr>
      <w:r w:rsidRPr="00B01146">
        <w:rPr>
          <w:sz w:val="24"/>
          <w:lang w:val="pt-PT"/>
        </w:rPr>
        <w:t>Taxa de juro – i=Jt/(tC0)</w:t>
      </w:r>
    </w:p>
    <w:p w:rsidR="00DF13D0" w:rsidRPr="00B01146" w:rsidRDefault="00DF13D0">
      <w:pPr>
        <w:rPr>
          <w:sz w:val="24"/>
          <w:lang w:val="pt-PT"/>
        </w:rPr>
      </w:pPr>
      <w:r w:rsidRPr="00B01146">
        <w:rPr>
          <w:sz w:val="24"/>
          <w:lang w:val="pt-PT"/>
        </w:rPr>
        <w:t>Os capitais podem ser aplicados durante  x meses a uma taxa de juro anual ou vencerem juros a uma taxa anual e serem aplicados só durante x dias.</w:t>
      </w:r>
    </w:p>
    <w:p w:rsidR="00DF13D0" w:rsidRPr="00B01146" w:rsidRDefault="00DF13D0">
      <w:pPr>
        <w:rPr>
          <w:sz w:val="24"/>
          <w:lang w:val="pt-PT"/>
        </w:rPr>
      </w:pPr>
      <w:r w:rsidRPr="00B01146">
        <w:rPr>
          <w:sz w:val="24"/>
          <w:lang w:val="pt-PT"/>
        </w:rPr>
        <w:t>Jt=(m/12)*C0*i   ou    jt=(d/360)*C0*i</w:t>
      </w:r>
    </w:p>
    <w:p w:rsidR="00DF13D0" w:rsidRPr="00B01146" w:rsidRDefault="00B01146">
      <w:pPr>
        <w:rPr>
          <w:sz w:val="24"/>
          <w:lang w:val="pt-PT"/>
        </w:rPr>
      </w:pPr>
      <w:r>
        <w:rPr>
          <w:sz w:val="24"/>
          <w:lang w:val="pt-PT"/>
        </w:rPr>
        <w:t>Taxa de de</w:t>
      </w:r>
      <w:r w:rsidR="00DF13D0" w:rsidRPr="00B01146">
        <w:rPr>
          <w:sz w:val="24"/>
          <w:lang w:val="pt-PT"/>
        </w:rPr>
        <w:t>s</w:t>
      </w:r>
      <w:r>
        <w:rPr>
          <w:sz w:val="24"/>
          <w:lang w:val="pt-PT"/>
        </w:rPr>
        <w:t>c</w:t>
      </w:r>
      <w:r w:rsidR="00DF13D0" w:rsidRPr="00B01146">
        <w:rPr>
          <w:sz w:val="24"/>
          <w:lang w:val="pt-PT"/>
        </w:rPr>
        <w:t>onto – Redução sofrida por uma unidade de capital numa unidade de tempo</w:t>
      </w:r>
    </w:p>
    <w:p w:rsidR="00DF13D0" w:rsidRDefault="00DF13D0">
      <w:pPr>
        <w:rPr>
          <w:sz w:val="24"/>
          <w:lang w:val="pt-PT"/>
        </w:rPr>
      </w:pPr>
      <w:r w:rsidRPr="00B01146">
        <w:rPr>
          <w:sz w:val="24"/>
          <w:lang w:val="pt-PT"/>
        </w:rPr>
        <w:t xml:space="preserve">Desconto em regime de Juro simples – Redução sofrida por um capital </w:t>
      </w:r>
      <w:r w:rsidR="00B01146">
        <w:rPr>
          <w:sz w:val="24"/>
          <w:lang w:val="pt-PT"/>
        </w:rPr>
        <w:t>descontado durante um intervalo de tempo e utiliza-se quando se pretende antecipar a liquidação de débitos ou créditos</w:t>
      </w:r>
    </w:p>
    <w:p w:rsidR="00B01146" w:rsidRDefault="00B01146">
      <w:pPr>
        <w:rPr>
          <w:sz w:val="24"/>
          <w:lang w:val="pt-PT"/>
        </w:rPr>
      </w:pPr>
      <w:r>
        <w:rPr>
          <w:sz w:val="24"/>
          <w:lang w:val="pt-PT"/>
        </w:rPr>
        <w:t>Ct=C0(1+it) – Ct=valor nominal/valor a receber ou a pagar ; C0= valor do capital inicial</w:t>
      </w:r>
    </w:p>
    <w:p w:rsidR="00B01146" w:rsidRDefault="00B01146">
      <w:pPr>
        <w:rPr>
          <w:sz w:val="24"/>
          <w:lang w:val="pt-PT"/>
        </w:rPr>
      </w:pPr>
      <w:r>
        <w:rPr>
          <w:sz w:val="24"/>
          <w:lang w:val="pt-PT"/>
        </w:rPr>
        <w:t>D=Ct-C0 – Valor do desconto</w:t>
      </w:r>
    </w:p>
    <w:p w:rsidR="00B01146" w:rsidRDefault="00B01146">
      <w:pPr>
        <w:rPr>
          <w:sz w:val="24"/>
          <w:lang w:val="pt-PT"/>
        </w:rPr>
      </w:pPr>
      <w:r>
        <w:rPr>
          <w:sz w:val="24"/>
          <w:lang w:val="pt-PT"/>
        </w:rPr>
        <w:lastRenderedPageBreak/>
        <w:t>C0=Ct-D – Valor descontado de um capital</w:t>
      </w:r>
    </w:p>
    <w:p w:rsidR="00B01146" w:rsidRDefault="00B01146">
      <w:pPr>
        <w:rPr>
          <w:sz w:val="24"/>
          <w:lang w:val="pt-PT"/>
        </w:rPr>
      </w:pPr>
      <w:r>
        <w:rPr>
          <w:sz w:val="24"/>
          <w:lang w:val="pt-PT"/>
        </w:rPr>
        <w:t>Regime de Juro Composto – O juro depende do tempo e do capital simultaneamente; Os juros são incorporados no capital aumentando o capital no inicio de cada periodo pela adição dos juros vencidos no periodo anterior</w:t>
      </w:r>
      <w:r w:rsidR="000E0D79">
        <w:rPr>
          <w:sz w:val="24"/>
          <w:lang w:val="pt-PT"/>
        </w:rPr>
        <w:t xml:space="preserve"> (C1=C0</w:t>
      </w:r>
      <w:r>
        <w:rPr>
          <w:sz w:val="24"/>
          <w:lang w:val="pt-PT"/>
        </w:rPr>
        <w:t>+j1,  C2</w:t>
      </w:r>
      <w:r w:rsidR="000E0D79">
        <w:rPr>
          <w:sz w:val="24"/>
          <w:lang w:val="pt-PT"/>
        </w:rPr>
        <w:t>=C1</w:t>
      </w:r>
      <w:r>
        <w:rPr>
          <w:sz w:val="24"/>
          <w:lang w:val="pt-PT"/>
        </w:rPr>
        <w:t>+j2, …</w:t>
      </w:r>
      <w:r w:rsidR="000E0D79">
        <w:rPr>
          <w:sz w:val="24"/>
          <w:lang w:val="pt-PT"/>
        </w:rPr>
        <w:t>, Ct=Ct-1+jt</w:t>
      </w:r>
      <w:r>
        <w:rPr>
          <w:sz w:val="24"/>
          <w:lang w:val="pt-PT"/>
        </w:rPr>
        <w:t xml:space="preserve">); Os juros são cada vez mais elevados; </w:t>
      </w:r>
      <w:r w:rsidR="000E0D79">
        <w:rPr>
          <w:sz w:val="24"/>
          <w:lang w:val="pt-PT"/>
        </w:rPr>
        <w:t xml:space="preserve"> O capital aumenta no final de cada periodo num montante igual ao valor do juro vencido no periodo anterior; O juro produzido  em cada capitalização não é constante</w:t>
      </w:r>
      <w:r w:rsidR="00D7138D">
        <w:rPr>
          <w:sz w:val="24"/>
          <w:lang w:val="pt-PT"/>
        </w:rPr>
        <w:t>; Existe um numero infinito de capitalizações durante um ano(k - Capitalização Instantanea)</w:t>
      </w:r>
    </w:p>
    <w:p w:rsidR="000E0D79" w:rsidRDefault="000E0D79">
      <w:pPr>
        <w:rPr>
          <w:sz w:val="24"/>
          <w:lang w:val="pt-PT"/>
        </w:rPr>
      </w:pPr>
      <w:r>
        <w:rPr>
          <w:sz w:val="24"/>
          <w:lang w:val="pt-PT"/>
        </w:rPr>
        <w:t>Ct=C0(1+i)</w:t>
      </w:r>
      <w:r>
        <w:rPr>
          <w:sz w:val="24"/>
          <w:vertAlign w:val="superscript"/>
          <w:lang w:val="pt-PT"/>
        </w:rPr>
        <w:t>t</w:t>
      </w:r>
      <w:r>
        <w:rPr>
          <w:sz w:val="24"/>
          <w:lang w:val="pt-PT"/>
        </w:rPr>
        <w:t xml:space="preserve"> – Ct=Valor acumulado; C0=valor inicial do capital; i=taxa de juro; t=periodo de tempo</w:t>
      </w:r>
    </w:p>
    <w:p w:rsidR="000E0D79" w:rsidRDefault="000E0D79">
      <w:pPr>
        <w:rPr>
          <w:sz w:val="24"/>
          <w:lang w:val="pt-PT"/>
        </w:rPr>
      </w:pPr>
      <w:r>
        <w:rPr>
          <w:sz w:val="24"/>
          <w:lang w:val="pt-PT"/>
        </w:rPr>
        <w:t>O capital acumulado tem uma curva exponencial no RJC</w:t>
      </w:r>
    </w:p>
    <w:p w:rsidR="000E0D79" w:rsidRDefault="000E0D79">
      <w:pPr>
        <w:rPr>
          <w:sz w:val="24"/>
          <w:lang w:val="pt-PT"/>
        </w:rPr>
      </w:pPr>
      <w:r>
        <w:rPr>
          <w:sz w:val="24"/>
          <w:lang w:val="pt-PT"/>
        </w:rPr>
        <w:t>Juro acumulado no momento t – Jt=C0[(1+i)</w:t>
      </w:r>
      <w:r>
        <w:rPr>
          <w:sz w:val="24"/>
          <w:vertAlign w:val="superscript"/>
          <w:lang w:val="pt-PT"/>
        </w:rPr>
        <w:t>t</w:t>
      </w:r>
      <w:r>
        <w:rPr>
          <w:sz w:val="24"/>
          <w:lang w:val="pt-PT"/>
        </w:rPr>
        <w:t>-1]</w:t>
      </w:r>
    </w:p>
    <w:p w:rsidR="000E0D79" w:rsidRDefault="000E0D79">
      <w:pPr>
        <w:rPr>
          <w:sz w:val="24"/>
          <w:lang w:val="pt-PT"/>
        </w:rPr>
      </w:pPr>
      <w:r>
        <w:rPr>
          <w:sz w:val="24"/>
          <w:lang w:val="pt-PT"/>
        </w:rPr>
        <w:t>Valor inicial do Capital – C0=Ct(1+i)</w:t>
      </w:r>
      <w:r>
        <w:rPr>
          <w:sz w:val="24"/>
          <w:vertAlign w:val="superscript"/>
          <w:lang w:val="pt-PT"/>
        </w:rPr>
        <w:t>-t</w:t>
      </w:r>
    </w:p>
    <w:p w:rsidR="000E0D79" w:rsidRDefault="000E0D79">
      <w:pPr>
        <w:rPr>
          <w:sz w:val="24"/>
          <w:lang w:val="pt-PT"/>
        </w:rPr>
      </w:pPr>
      <w:r>
        <w:rPr>
          <w:sz w:val="24"/>
          <w:lang w:val="pt-PT"/>
        </w:rPr>
        <w:t>Determinação da taxa de juro – i=(Ct/C0)</w:t>
      </w:r>
      <w:r>
        <w:rPr>
          <w:sz w:val="24"/>
          <w:vertAlign w:val="superscript"/>
          <w:lang w:val="pt-PT"/>
        </w:rPr>
        <w:t>1/t</w:t>
      </w:r>
      <w:r>
        <w:rPr>
          <w:sz w:val="24"/>
          <w:lang w:val="pt-PT"/>
        </w:rPr>
        <w:t>-1</w:t>
      </w:r>
    </w:p>
    <w:p w:rsidR="000E0D79" w:rsidRDefault="000E0D79">
      <w:pPr>
        <w:rPr>
          <w:sz w:val="24"/>
          <w:lang w:val="pt-PT"/>
        </w:rPr>
      </w:pPr>
      <w:r>
        <w:rPr>
          <w:sz w:val="24"/>
          <w:lang w:val="pt-PT"/>
        </w:rPr>
        <w:t>Desconto em regime de Juro Composto</w:t>
      </w:r>
      <w:r w:rsidR="00D7138D">
        <w:rPr>
          <w:sz w:val="24"/>
          <w:lang w:val="pt-PT"/>
        </w:rPr>
        <w:t xml:space="preserve"> – operação inversa  da capitalização em RJC</w:t>
      </w:r>
    </w:p>
    <w:p w:rsidR="00ED3367" w:rsidRDefault="00ED3367">
      <w:pPr>
        <w:rPr>
          <w:rFonts w:asciiTheme="majorHAnsi" w:eastAsiaTheme="majorEastAsia" w:hAnsiTheme="majorHAnsi" w:cstheme="majorBidi"/>
          <w:b/>
          <w:caps/>
          <w:color w:val="7F7F7F" w:themeColor="text1" w:themeTint="80"/>
          <w:sz w:val="26"/>
          <w:u w:val="single"/>
          <w:lang w:val="pt-PT"/>
        </w:rPr>
      </w:pPr>
    </w:p>
    <w:p w:rsidR="00ED3367" w:rsidRDefault="00ED3367">
      <w:pPr>
        <w:rPr>
          <w:rFonts w:asciiTheme="majorHAnsi" w:eastAsiaTheme="majorEastAsia" w:hAnsiTheme="majorHAnsi" w:cstheme="majorBidi"/>
          <w:b/>
          <w:caps/>
          <w:color w:val="7F7F7F" w:themeColor="text1" w:themeTint="80"/>
          <w:sz w:val="26"/>
          <w:u w:val="single"/>
          <w:lang w:val="pt-PT"/>
        </w:rPr>
      </w:pPr>
    </w:p>
    <w:p w:rsidR="00D7138D" w:rsidRDefault="00D7138D">
      <w:pPr>
        <w:rPr>
          <w:rFonts w:asciiTheme="majorHAnsi" w:eastAsiaTheme="majorEastAsia" w:hAnsiTheme="majorHAnsi" w:cstheme="majorBidi"/>
          <w:b/>
          <w:caps/>
          <w:color w:val="7F7F7F" w:themeColor="text1" w:themeTint="80"/>
          <w:sz w:val="26"/>
          <w:u w:val="single"/>
          <w:lang w:val="pt-PT"/>
        </w:rPr>
      </w:pPr>
      <w:r w:rsidRPr="00D7138D">
        <w:rPr>
          <w:rFonts w:asciiTheme="majorHAnsi" w:eastAsiaTheme="majorEastAsia" w:hAnsiTheme="majorHAnsi" w:cstheme="majorBidi"/>
          <w:b/>
          <w:caps/>
          <w:color w:val="7F7F7F" w:themeColor="text1" w:themeTint="80"/>
          <w:sz w:val="26"/>
          <w:u w:val="single"/>
          <w:lang w:val="pt-PT"/>
        </w:rPr>
        <w:t>TAXAS EFECTIVAS E TAXAS NOMINAIS</w:t>
      </w:r>
    </w:p>
    <w:p w:rsidR="00D7138D" w:rsidRDefault="00D7138D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Taxas efectiva (i) – São contados os juros</w:t>
      </w:r>
    </w:p>
    <w:p w:rsidR="00D7138D" w:rsidRPr="00D7138D" w:rsidRDefault="00D7138D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(1+i’)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perscript"/>
          <w:lang w:val="pt-PT"/>
        </w:rPr>
        <w:t>m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=(1+i)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ab/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ab/>
        <w:t>i’=(1+i)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perscript"/>
          <w:lang w:val="pt-PT"/>
        </w:rPr>
        <w:t>1/m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-1</w:t>
      </w:r>
    </w:p>
    <w:p w:rsidR="00D7138D" w:rsidRDefault="00D7138D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Taxa nominal (i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>(m)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) – Numero de capitalizações que se realizam durante um ano; Taxa anual declarada ou anunciada</w:t>
      </w:r>
    </w:p>
    <w:p w:rsidR="00D7138D" w:rsidRDefault="00D7138D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I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>(m)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=m*i’</w:t>
      </w:r>
    </w:p>
    <w:p w:rsidR="00D7138D" w:rsidRDefault="00D7138D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Taxa Anual Efectiva (TAE) – Taxa de juro que para determinada operação de crédito torna equivalente os valores do conjunto de prestações</w:t>
      </w:r>
      <w:r w:rsidR="00B55A10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 xml:space="preserve"> realizadas; Taxa de rendibilidade para os credores; Taxa de custo real para os devedores </w:t>
      </w:r>
    </w:p>
    <w:p w:rsidR="00B55A10" w:rsidRDefault="00B55A10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Taxa Anual de Encargos Efectiva Global (TAEG) – Taxa de juro dos valores actualizados do conjunto dos emprestimos realizados pelo credor, e os reembolsos e encargos pelo consumidor</w:t>
      </w:r>
      <w:r w:rsidR="00CA6D86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; Taxa de custo real para os devedores que tem em conta todos os custos de operação inclusive os impostos e as taxas de registo</w:t>
      </w:r>
    </w:p>
    <w:p w:rsidR="00CA6D86" w:rsidRDefault="00CA6D86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</w:p>
    <w:p w:rsidR="00CA6D86" w:rsidRDefault="00CA6D86">
      <w:pPr>
        <w:rPr>
          <w:rFonts w:asciiTheme="majorHAnsi" w:eastAsiaTheme="majorEastAsia" w:hAnsiTheme="majorHAnsi" w:cstheme="majorBidi"/>
          <w:b/>
          <w:caps/>
          <w:color w:val="7F7F7F" w:themeColor="text1" w:themeTint="80"/>
          <w:sz w:val="26"/>
          <w:u w:val="single"/>
          <w:lang w:val="pt-PT"/>
        </w:rPr>
      </w:pPr>
      <w:r w:rsidRPr="00CA6D86">
        <w:rPr>
          <w:rFonts w:asciiTheme="majorHAnsi" w:eastAsiaTheme="majorEastAsia" w:hAnsiTheme="majorHAnsi" w:cstheme="majorBidi"/>
          <w:b/>
          <w:caps/>
          <w:color w:val="7F7F7F" w:themeColor="text1" w:themeTint="80"/>
          <w:sz w:val="26"/>
          <w:u w:val="single"/>
          <w:lang w:val="pt-PT"/>
        </w:rPr>
        <w:t>Equivalência de Valores</w:t>
      </w:r>
    </w:p>
    <w:p w:rsidR="005057E4" w:rsidRDefault="00CA6D86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Equação de Valor – Dois conjuntos de capitais são equivalentes se a soma dos seus valores actuais for igual num dado momento (=Data Focal); Depende do momento de referencia das datas de vencimento dos capitais (RJS e RJC) e da forma de actualização (Desconto)</w:t>
      </w:r>
    </w:p>
    <w:p w:rsidR="005057E4" w:rsidRDefault="005057E4">
      <w:pPr>
        <w:rPr>
          <w:rFonts w:asciiTheme="majorHAnsi" w:eastAsiaTheme="majorEastAsia" w:hAnsiTheme="majorHAnsi" w:cstheme="majorBidi"/>
          <w:b/>
          <w:caps/>
          <w:color w:val="7F7F7F" w:themeColor="text1" w:themeTint="80"/>
          <w:sz w:val="26"/>
          <w:u w:val="single"/>
          <w:lang w:val="pt-PT"/>
        </w:rPr>
      </w:pPr>
      <w:r w:rsidRPr="005057E4">
        <w:rPr>
          <w:rFonts w:asciiTheme="majorHAnsi" w:eastAsiaTheme="majorEastAsia" w:hAnsiTheme="majorHAnsi" w:cstheme="majorBidi"/>
          <w:b/>
          <w:caps/>
          <w:color w:val="7F7F7F" w:themeColor="text1" w:themeTint="80"/>
          <w:sz w:val="26"/>
          <w:u w:val="single"/>
          <w:lang w:val="pt-PT"/>
        </w:rPr>
        <w:lastRenderedPageBreak/>
        <w:t>Rendas financeiras</w:t>
      </w:r>
    </w:p>
    <w:p w:rsidR="005057E4" w:rsidRDefault="005057E4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aps/>
          <w:color w:val="7F7F7F" w:themeColor="text1" w:themeTint="80"/>
          <w:sz w:val="26"/>
          <w:lang w:val="pt-PT"/>
        </w:rPr>
        <w:t xml:space="preserve">- 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Conjunto de capitais a ocorrer a intervalos de tempos iguais e as suas relações</w:t>
      </w:r>
    </w:p>
    <w:p w:rsidR="005057E4" w:rsidRDefault="005057E4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Exemplos – Contas Poupança-Habitação; Pagamento de compras a crédito; Aluguer de longa duração; Prestações de um emprestimo à habitação</w:t>
      </w:r>
    </w:p>
    <w:p w:rsidR="005057E4" w:rsidRDefault="005057E4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Renda – Conjunto de Capitais nas condições anteriores; Conjunto de capitais venciveis em momentos diferentes</w:t>
      </w:r>
    </w:p>
    <w:p w:rsidR="005057E4" w:rsidRDefault="005057E4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Termo da renda – Cada um desses capitais; Podem ser constantes ou não, mas tem que ocorrer em intervalos de tempos iguais</w:t>
      </w:r>
    </w:p>
    <w:p w:rsidR="005057E4" w:rsidRDefault="005057E4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Periodo de renda – intervalo de tempo que medeia entre dois termos consecutivos; O periodo pode ser qualquer mas tem que ser sempre constante; Mês – Mensalidades; Ano – Anuidade; Semestre - Semestralidades; Trimestre - Trimestralidades;</w:t>
      </w:r>
    </w:p>
    <w:p w:rsidR="005057E4" w:rsidRDefault="005057E4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 xml:space="preserve">- A renda exige </w:t>
      </w:r>
      <w:r w:rsidR="00E92DC1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–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 xml:space="preserve"> </w:t>
      </w:r>
      <w:r w:rsidR="00E92DC1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O momento em que se inicia a renda; O momento do vencimento do 1º termo; O numero de termos (n); O valor de cada termo (T1,T2,…); O intervalo de tempo entre dois termos</w:t>
      </w:r>
    </w:p>
    <w:p w:rsidR="00E92DC1" w:rsidRDefault="00E92DC1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Origem da renda -  Momento em que se situa um periodo antes do vencimento do 1ºtermo</w:t>
      </w:r>
    </w:p>
    <w:p w:rsidR="00E92DC1" w:rsidRDefault="00E92DC1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Momento de Referencia – Momento em que a renda se inicia</w:t>
      </w:r>
    </w:p>
    <w:p w:rsidR="00E92DC1" w:rsidRDefault="00E92DC1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Classificação das Rendas:</w:t>
      </w:r>
    </w:p>
    <w:p w:rsidR="00E92DC1" w:rsidRDefault="00E92DC1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Quanto ao Prazo de Vigência</w:t>
      </w:r>
      <w:r w:rsidR="00436F4C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:</w:t>
      </w:r>
    </w:p>
    <w:p w:rsidR="00E92DC1" w:rsidRDefault="00E92DC1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Rendas Temporarias – nº de termos é limitado</w:t>
      </w:r>
    </w:p>
    <w:p w:rsidR="00E92DC1" w:rsidRDefault="00E92DC1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Rendas Perpetuas – nº de termos é ilimitado</w:t>
      </w:r>
    </w:p>
    <w:p w:rsidR="00E92DC1" w:rsidRDefault="00E92DC1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Quando ao Periodo da Renda</w:t>
      </w:r>
      <w:r w:rsidR="00436F4C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:</w:t>
      </w:r>
    </w:p>
    <w:p w:rsidR="00E92DC1" w:rsidRDefault="00E92DC1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Rendas Inteiras -  O periodo da renda coincide com o periodo a que esta reportada a taxa</w:t>
      </w:r>
    </w:p>
    <w:p w:rsidR="00E92DC1" w:rsidRDefault="00E92DC1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Rendas Fraccionadas – O periodo da Renda é diferente do periodo a que está reportada a taxa</w:t>
      </w:r>
    </w:p>
    <w:p w:rsidR="00E92DC1" w:rsidRDefault="00E92DC1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Quanto ao Valor dos Termos</w:t>
      </w:r>
      <w:r w:rsidR="00436F4C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:</w:t>
      </w:r>
    </w:p>
    <w:p w:rsidR="00E92DC1" w:rsidRDefault="00E92DC1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Rendas Constantes – Os termos são todos do mesmo valor</w:t>
      </w:r>
    </w:p>
    <w:p w:rsidR="00E92DC1" w:rsidRDefault="00E92DC1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Rendas Variáveis – Os termos são de diferentes valores</w:t>
      </w:r>
    </w:p>
    <w:p w:rsidR="00436F4C" w:rsidRDefault="00436F4C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Quanto ao Momento de Referencia:</w:t>
      </w:r>
    </w:p>
    <w:p w:rsidR="00436F4C" w:rsidRDefault="00436F4C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Rendas Imediatas</w:t>
      </w:r>
      <w:r w:rsidR="001730DE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 xml:space="preserve"> – O momento de referencia da renda corresponde ao inicio do 1º termo</w:t>
      </w:r>
    </w:p>
    <w:p w:rsidR="00436F4C" w:rsidRDefault="00436F4C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Rendas Diferidas</w:t>
      </w:r>
      <w:r w:rsidR="001730DE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 xml:space="preserve"> – O momento de referencia da renda é anterior à sua origem</w:t>
      </w: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lastRenderedPageBreak/>
        <w:t>Quanto ao Vencimento dos seus Termos:</w:t>
      </w: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Rendas Postecipadas(Normais) – Os termos vencem-se no final de cada periodo</w:t>
      </w: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Rendas Antecipadas – Os termos vencem-se no inicio de cada periodo</w:t>
      </w: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Quanto à sua Disponibilidade:</w:t>
      </w: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Rendas Certas – A disponibilidade dos termos é absoluta</w:t>
      </w: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Rendas Incertas – A disponibilidade dos termos depende de circunstancias aleatorias</w:t>
      </w: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Quanto ao Objectivo de Constituição da Renda:</w:t>
      </w: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Amortização – Se se destina a amortizar uma divida</w:t>
      </w: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Acumulação – Se visa a obtenção de um capital acumulado</w:t>
      </w: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 Remuneração – Se se destina a remunerar um capital ou a prestação de um serviço</w:t>
      </w: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Rendas Temporárias – Valor acumulado</w:t>
      </w:r>
    </w:p>
    <w:p w:rsidR="001730DE" w:rsidRPr="005F5C56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S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>n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=T(1+i)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perscript"/>
          <w:lang w:val="pt-PT"/>
        </w:rPr>
        <w:t>n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-1/i</w:t>
      </w:r>
      <w:r w:rsidR="005F5C56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ab/>
      </w:r>
      <w:r w:rsidR="005F5C56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ab/>
        <w:t>S</w:t>
      </w:r>
      <w:r w:rsidR="005F5C56"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>n|i</w:t>
      </w:r>
      <w:r w:rsidR="005F5C56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=(1+i)</w:t>
      </w:r>
      <w:r w:rsidR="005F5C56"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perscript"/>
          <w:lang w:val="pt-PT"/>
        </w:rPr>
        <w:t>n</w:t>
      </w:r>
      <w:r w:rsidR="005F5C56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-1/i – Factor de Capitalização da renda</w:t>
      </w:r>
    </w:p>
    <w:p w:rsidR="001730DE" w:rsidRDefault="001730DE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Sn –</w:t>
      </w:r>
      <w:r w:rsidR="00331B9C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 xml:space="preserve"> valor acumulado de S</w:t>
      </w:r>
      <w:r w:rsidR="00331B9C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br/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T – valor de cada termo</w:t>
      </w:r>
      <w:r w:rsidR="00331B9C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br/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N – numero de termos</w:t>
      </w:r>
      <w:r w:rsidR="00331B9C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br/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I – valor da taxa de juro</w:t>
      </w:r>
    </w:p>
    <w:p w:rsidR="005F5C56" w:rsidRDefault="005F5C56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</w:p>
    <w:p w:rsidR="005F5C56" w:rsidRDefault="005F5C56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Rendas Temporárias – Valor Actual</w:t>
      </w:r>
    </w:p>
    <w:p w:rsidR="005F5C56" w:rsidRDefault="005F5C56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A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>n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=T 1-(1+i)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perscript"/>
          <w:lang w:val="pt-PT"/>
        </w:rPr>
        <w:t>-n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 xml:space="preserve">/i 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ab/>
        <w:t>An|i – Factor de Actualização da renda</w:t>
      </w:r>
    </w:p>
    <w:p w:rsidR="005F5C56" w:rsidRPr="005F5C56" w:rsidRDefault="005F5C56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An –</w:t>
      </w:r>
      <w:r w:rsidR="00331B9C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 xml:space="preserve"> Valor actual de A</w:t>
      </w:r>
      <w:r w:rsidR="00331B9C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br/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T – valor de cada termo</w:t>
      </w:r>
      <w:r w:rsidR="00331B9C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br/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N – numero de termos</w:t>
      </w:r>
      <w:r w:rsidR="00331B9C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br/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I – valor da taxa de juro</w:t>
      </w:r>
    </w:p>
    <w:p w:rsidR="00436F4C" w:rsidRDefault="00436F4C">
      <w:pPr>
        <w:rPr>
          <w:rFonts w:asciiTheme="majorHAnsi" w:eastAsiaTheme="majorEastAsia" w:hAnsiTheme="majorHAnsi" w:cstheme="majorBidi"/>
          <w:caps/>
          <w:color w:val="7F7F7F" w:themeColor="text1" w:themeTint="80"/>
          <w:sz w:val="26"/>
          <w:lang w:val="pt-PT"/>
        </w:rPr>
      </w:pPr>
    </w:p>
    <w:p w:rsidR="00823282" w:rsidRDefault="00823282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Valor de uma renda reportada a momentos diferentes</w:t>
      </w:r>
    </w:p>
    <w:p w:rsidR="00823282" w:rsidRDefault="00823282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Valor acumulado – S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>n|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=T*S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>n|i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*(1+i)</w:t>
      </w:r>
    </w:p>
    <w:p w:rsidR="00823282" w:rsidRDefault="00823282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Valor Actual – A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>n|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= T*A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>n|i</w:t>
      </w: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*(1+i)</w:t>
      </w:r>
    </w:p>
    <w:p w:rsidR="00823282" w:rsidRDefault="00823282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</w:p>
    <w:p w:rsidR="00823282" w:rsidRDefault="00823282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Rendas Perpétuas – Número de termos é ilimitado; Apenas fa</w:t>
      </w:r>
      <w:r w:rsidR="005201B6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z sentido falar do Valor Actual; Ex: Doações Perpétuas, Ações de empresas</w:t>
      </w:r>
    </w:p>
    <w:p w:rsidR="00AC3F5C" w:rsidRDefault="00AC3F5C">
      <w:pP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A</w:t>
      </w:r>
      <w:r w:rsidR="006C1302"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>infinito</w:t>
      </w:r>
      <w:r w:rsidR="006C1302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=T*a</w:t>
      </w:r>
      <w:r w:rsidR="006C1302"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 xml:space="preserve">infinito|i </w:t>
      </w:r>
      <w:r w:rsidR="006C1302"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ab/>
      </w:r>
      <w:r w:rsidR="006C1302"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ab/>
      </w:r>
      <w:r w:rsidR="006C1302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a</w:t>
      </w:r>
      <w:r w:rsidR="006C1302">
        <w:rPr>
          <w:rFonts w:asciiTheme="majorHAnsi" w:eastAsiaTheme="majorEastAsia" w:hAnsiTheme="majorHAnsi" w:cstheme="majorBidi"/>
          <w:color w:val="7F7F7F" w:themeColor="text1" w:themeTint="80"/>
          <w:sz w:val="26"/>
          <w:vertAlign w:val="subscript"/>
          <w:lang w:val="pt-PT"/>
        </w:rPr>
        <w:t>infinito|i</w:t>
      </w:r>
      <w:r w:rsidR="006C1302"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=1/i</w:t>
      </w:r>
    </w:p>
    <w:p w:rsidR="003E5148" w:rsidRDefault="003E5148">
      <w:pPr>
        <w:rPr>
          <w:rFonts w:asciiTheme="majorHAnsi" w:eastAsiaTheme="majorEastAsia" w:hAnsiTheme="majorHAnsi" w:cstheme="majorBidi"/>
          <w:b/>
          <w:caps/>
          <w:color w:val="7F7F7F" w:themeColor="text1" w:themeTint="80"/>
          <w:sz w:val="26"/>
          <w:u w:val="single"/>
          <w:lang w:val="pt-PT"/>
        </w:rPr>
      </w:pPr>
      <w:r w:rsidRPr="003E5148">
        <w:rPr>
          <w:rFonts w:asciiTheme="majorHAnsi" w:eastAsiaTheme="majorEastAsia" w:hAnsiTheme="majorHAnsi" w:cstheme="majorBidi"/>
          <w:b/>
          <w:caps/>
          <w:color w:val="7F7F7F" w:themeColor="text1" w:themeTint="80"/>
          <w:sz w:val="26"/>
          <w:u w:val="single"/>
          <w:lang w:val="pt-PT"/>
        </w:rPr>
        <w:lastRenderedPageBreak/>
        <w:t>Avaliação de Projectos e Investimentos</w:t>
      </w:r>
    </w:p>
    <w:p w:rsidR="003E5148" w:rsidRPr="00645E71" w:rsidRDefault="00645E71">
      <w:pPr>
        <w:rPr>
          <w:rFonts w:asciiTheme="majorHAnsi" w:eastAsiaTheme="majorEastAsia" w:hAnsiTheme="majorHAnsi" w:cstheme="majorBidi"/>
          <w:caps/>
          <w:color w:val="7F7F7F" w:themeColor="text1" w:themeTint="80"/>
          <w:sz w:val="26"/>
          <w:lang w:val="pt-PT"/>
        </w:rPr>
      </w:pPr>
      <w:r>
        <w:rPr>
          <w:rFonts w:asciiTheme="majorHAnsi" w:eastAsiaTheme="majorEastAsia" w:hAnsiTheme="majorHAnsi" w:cstheme="majorBidi"/>
          <w:color w:val="7F7F7F" w:themeColor="text1" w:themeTint="80"/>
          <w:sz w:val="26"/>
          <w:lang w:val="pt-PT"/>
        </w:rPr>
        <w:t>Investimento – Acumulação de Possibilidades de Produção</w:t>
      </w:r>
      <w:bookmarkStart w:id="0" w:name="_GoBack"/>
      <w:bookmarkEnd w:id="0"/>
    </w:p>
    <w:sectPr w:rsidR="003E5148" w:rsidRPr="00645E71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BA2" w:rsidRDefault="00494BA2">
      <w:pPr>
        <w:spacing w:after="0"/>
      </w:pPr>
      <w:r>
        <w:separator/>
      </w:r>
    </w:p>
    <w:p w:rsidR="00494BA2" w:rsidRDefault="00494BA2"/>
  </w:endnote>
  <w:endnote w:type="continuationSeparator" w:id="0">
    <w:p w:rsidR="00494BA2" w:rsidRDefault="00494BA2">
      <w:pPr>
        <w:spacing w:after="0"/>
      </w:pPr>
      <w:r>
        <w:continuationSeparator/>
      </w:r>
    </w:p>
    <w:p w:rsidR="00494BA2" w:rsidRDefault="00494B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5C0" w:rsidRDefault="001F35C0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45E71"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BA2" w:rsidRDefault="00494BA2">
      <w:pPr>
        <w:spacing w:after="0"/>
      </w:pPr>
      <w:r>
        <w:separator/>
      </w:r>
    </w:p>
    <w:p w:rsidR="00494BA2" w:rsidRDefault="00494BA2"/>
  </w:footnote>
  <w:footnote w:type="continuationSeparator" w:id="0">
    <w:p w:rsidR="00494BA2" w:rsidRDefault="00494BA2">
      <w:pPr>
        <w:spacing w:after="0"/>
      </w:pPr>
      <w:r>
        <w:continuationSeparator/>
      </w:r>
    </w:p>
    <w:p w:rsidR="00494BA2" w:rsidRDefault="00494B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1E"/>
    <w:rsid w:val="00001CE5"/>
    <w:rsid w:val="000A399B"/>
    <w:rsid w:val="000B24E3"/>
    <w:rsid w:val="000C33C9"/>
    <w:rsid w:val="000C33DF"/>
    <w:rsid w:val="000D3A61"/>
    <w:rsid w:val="000E0D79"/>
    <w:rsid w:val="001577D9"/>
    <w:rsid w:val="0016261A"/>
    <w:rsid w:val="00172DE3"/>
    <w:rsid w:val="001730DE"/>
    <w:rsid w:val="001E3D98"/>
    <w:rsid w:val="001E6622"/>
    <w:rsid w:val="001F35C0"/>
    <w:rsid w:val="002E0E17"/>
    <w:rsid w:val="00331B9C"/>
    <w:rsid w:val="00342D9A"/>
    <w:rsid w:val="003A111E"/>
    <w:rsid w:val="003E5148"/>
    <w:rsid w:val="004136AA"/>
    <w:rsid w:val="00436F4C"/>
    <w:rsid w:val="00494BA2"/>
    <w:rsid w:val="005057E4"/>
    <w:rsid w:val="005201B6"/>
    <w:rsid w:val="005F5C56"/>
    <w:rsid w:val="00614615"/>
    <w:rsid w:val="00621F36"/>
    <w:rsid w:val="00645E71"/>
    <w:rsid w:val="0069627C"/>
    <w:rsid w:val="006A501A"/>
    <w:rsid w:val="006C1302"/>
    <w:rsid w:val="006F0473"/>
    <w:rsid w:val="00730FFF"/>
    <w:rsid w:val="007C2908"/>
    <w:rsid w:val="00823282"/>
    <w:rsid w:val="00856262"/>
    <w:rsid w:val="008D2AC6"/>
    <w:rsid w:val="0094002C"/>
    <w:rsid w:val="00AC3F5C"/>
    <w:rsid w:val="00B01146"/>
    <w:rsid w:val="00B55A10"/>
    <w:rsid w:val="00C00A56"/>
    <w:rsid w:val="00CA6D86"/>
    <w:rsid w:val="00D163F0"/>
    <w:rsid w:val="00D34712"/>
    <w:rsid w:val="00D7138D"/>
    <w:rsid w:val="00DF13D0"/>
    <w:rsid w:val="00E564AC"/>
    <w:rsid w:val="00E772C5"/>
    <w:rsid w:val="00E92DC1"/>
    <w:rsid w:val="00ED3367"/>
    <w:rsid w:val="00FD161D"/>
    <w:rsid w:val="00FD7B18"/>
    <w:rsid w:val="00FE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47D8E5-0EB2-4FA3-9548-14EA5FF3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m%20Gomes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73A5A5A5C74C6DAD675276E8D9C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CEFF5-8CA7-4D91-A352-0FE305A28568}"/>
      </w:docPartPr>
      <w:docPartBody>
        <w:p w:rsidR="004562DA" w:rsidRDefault="003028A1">
          <w:pPr>
            <w:pStyle w:val="8473A5A5A5C74C6DAD675276E8D9CC6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8A1"/>
    <w:rsid w:val="003028A1"/>
    <w:rsid w:val="004562DA"/>
    <w:rsid w:val="004E1D36"/>
    <w:rsid w:val="006671C3"/>
    <w:rsid w:val="00EE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73A5A5A5C74C6DAD675276E8D9CC66">
    <w:name w:val="8473A5A5A5C74C6DAD675276E8D9CC66"/>
  </w:style>
  <w:style w:type="paragraph" w:customStyle="1" w:styleId="4489BF985DC24751BF58322F90B32680">
    <w:name w:val="4489BF985DC24751BF58322F90B32680"/>
  </w:style>
  <w:style w:type="paragraph" w:customStyle="1" w:styleId="EDEB6D72A4874C90A1F0C93F847EDEE6">
    <w:name w:val="EDEB6D72A4874C90A1F0C93F847EDEE6"/>
  </w:style>
  <w:style w:type="paragraph" w:customStyle="1" w:styleId="B716D0BBB36A46109DB6759A4F025F7A">
    <w:name w:val="B716D0BBB36A46109DB6759A4F025F7A"/>
  </w:style>
  <w:style w:type="paragraph" w:customStyle="1" w:styleId="4BE0D56FA70A486C855A7E7B87B545D5">
    <w:name w:val="4BE0D56FA70A486C855A7E7B87B545D5"/>
  </w:style>
  <w:style w:type="paragraph" w:customStyle="1" w:styleId="E83DED8E54924F0D89D58EB3ED9F0B1B">
    <w:name w:val="E83DED8E54924F0D89D58EB3ED9F0B1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9EEA6FCF06D4B5498C88624F12DA1B1">
    <w:name w:val="A9EEA6FCF06D4B5498C88624F12DA1B1"/>
  </w:style>
  <w:style w:type="paragraph" w:customStyle="1" w:styleId="9FB6092D26A442A7807293AB7ADAC2F2">
    <w:name w:val="9FB6092D26A442A7807293AB7ADAC2F2"/>
  </w:style>
  <w:style w:type="paragraph" w:customStyle="1" w:styleId="0F7EFA0C8F8B4CE7B822A3E3AC98622D">
    <w:name w:val="0F7EFA0C8F8B4CE7B822A3E3AC98622D"/>
  </w:style>
  <w:style w:type="paragraph" w:customStyle="1" w:styleId="F6C4ABCF5FEA4112A8CA2AA689C4DAE0">
    <w:name w:val="F6C4ABCF5FEA4112A8CA2AA689C4DAE0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EAD8727731D544ECB5FBB1EF083D17FD">
    <w:name w:val="EAD8727731D544ECB5FBB1EF083D17FD"/>
  </w:style>
  <w:style w:type="paragraph" w:customStyle="1" w:styleId="3C3A32FE0EB24C75917E4029F14DE9B7">
    <w:name w:val="3C3A32FE0EB24C75917E4029F14DE9B7"/>
  </w:style>
  <w:style w:type="paragraph" w:customStyle="1" w:styleId="3ACD87C86EB748B39775979A86F4E58D">
    <w:name w:val="3ACD87C86EB748B39775979A86F4E58D"/>
  </w:style>
  <w:style w:type="paragraph" w:customStyle="1" w:styleId="923CB1868F8D468AABB87FA058AF93A1">
    <w:name w:val="923CB1868F8D468AABB87FA058AF93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1857</TotalTime>
  <Pages>9</Pages>
  <Words>2278</Words>
  <Characters>12307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Raquel Gomes</dc:creator>
  <cp:keywords/>
  <cp:lastModifiedBy>Raquel Gomes</cp:lastModifiedBy>
  <cp:revision>16</cp:revision>
  <dcterms:created xsi:type="dcterms:W3CDTF">2015-01-04T11:10:00Z</dcterms:created>
  <dcterms:modified xsi:type="dcterms:W3CDTF">2015-01-06T18:58:00Z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